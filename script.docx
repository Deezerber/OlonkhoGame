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A45" w:rsidRPr="00F05757" w:rsidRDefault="00F05757" w:rsidP="003654FD">
      <w:pPr>
        <w:spacing w:before="2160"/>
        <w:jc w:val="center"/>
        <w:rPr>
          <w:b/>
          <w:color w:val="3465A4"/>
        </w:rPr>
      </w:pPr>
      <w:r w:rsidRPr="00F05757">
        <w:rPr>
          <w:b/>
          <w:color w:val="3465A4"/>
        </w:rPr>
        <w:t>НЬУРГУН БООТУР С</w:t>
      </w:r>
      <w:bookmarkStart w:id="0" w:name="_GoBack"/>
      <w:bookmarkEnd w:id="0"/>
      <w:r w:rsidRPr="00F05757">
        <w:rPr>
          <w:b/>
          <w:color w:val="3465A4"/>
        </w:rPr>
        <w:t>ТРЕМИТЕЛЬНЫЙ</w:t>
      </w:r>
    </w:p>
    <w:p w:rsidR="00B86A45" w:rsidRPr="00CF4684" w:rsidRDefault="00B86A45" w:rsidP="00F05757">
      <w:pPr>
        <w:pStyle w:val="a7"/>
      </w:pPr>
    </w:p>
    <w:p w:rsidR="00B86A45" w:rsidRPr="003654FD" w:rsidRDefault="00067097" w:rsidP="003654FD">
      <w:pPr>
        <w:pStyle w:val="afe"/>
      </w:pPr>
      <w:sdt>
        <w:sdtPr>
          <w:id w:val="-1319954836"/>
          <w:placeholder>
            <w:docPart w:val="D71E8683F4B745EBB2890B10BE2F7A7C"/>
          </w:placeholder>
          <w:temporary/>
          <w:showingPlcHdr/>
          <w15:appearance w15:val="hidden"/>
        </w:sdtPr>
        <w:sdtEndPr/>
        <w:sdtContent>
          <w:r w:rsidR="003654FD" w:rsidRPr="00F05757">
            <w:rPr>
              <w:b w:val="0"/>
              <w:lang w:bidi="ru-RU"/>
            </w:rPr>
            <w:t>Автор</w:t>
          </w:r>
        </w:sdtContent>
      </w:sdt>
    </w:p>
    <w:p w:rsidR="00B86A45" w:rsidRPr="003654FD" w:rsidRDefault="00F05757" w:rsidP="003654FD">
      <w:pPr>
        <w:pStyle w:val="a6"/>
      </w:pPr>
      <w:r>
        <w:rPr>
          <w:lang w:val="en-US"/>
        </w:rPr>
        <w:t>Hitway</w:t>
      </w:r>
    </w:p>
    <w:p w:rsidR="00B86A45" w:rsidRDefault="00564BA4" w:rsidP="00860EE4">
      <w:pPr>
        <w:pStyle w:val="a9"/>
      </w:pPr>
      <w:r>
        <w:rPr>
          <w:lang w:bidi="ru-RU"/>
        </w:rPr>
        <w:fldChar w:fldCharType="begin"/>
      </w:r>
      <w:r>
        <w:rPr>
          <w:lang w:bidi="ru-RU"/>
        </w:rPr>
        <w:instrText xml:space="preserve"> ADVANCE  \d </w:instrText>
      </w:r>
      <w:r w:rsidR="002A74C3">
        <w:rPr>
          <w:lang w:bidi="ru-RU"/>
        </w:rPr>
        <w:instrText>20</w:instrText>
      </w:r>
      <w:r>
        <w:rPr>
          <w:lang w:bidi="ru-RU"/>
        </w:rPr>
        <w:instrText xml:space="preserve">0 </w:instrText>
      </w:r>
      <w:r>
        <w:rPr>
          <w:lang w:bidi="ru-RU"/>
        </w:rPr>
        <w:fldChar w:fldCharType="end"/>
      </w:r>
      <w:proofErr w:type="spellStart"/>
      <w:r w:rsidR="00F05757">
        <w:rPr>
          <w:lang w:val="en-US"/>
        </w:rPr>
        <w:t>HitWay</w:t>
      </w:r>
      <w:proofErr w:type="spellEnd"/>
    </w:p>
    <w:p w:rsidR="00B86A45" w:rsidRPr="00F05757" w:rsidRDefault="00F05757" w:rsidP="00860EE4">
      <w:pPr>
        <w:pStyle w:val="a9"/>
      </w:pPr>
      <w:r w:rsidRPr="00F05757">
        <w:t>-</w:t>
      </w:r>
    </w:p>
    <w:p w:rsidR="00B86A45" w:rsidRDefault="00F05757" w:rsidP="00564BA4">
      <w:pPr>
        <w:pStyle w:val="a9"/>
      </w:pPr>
      <w:r w:rsidRPr="00F05757">
        <w:t>-</w:t>
      </w:r>
    </w:p>
    <w:p w:rsidR="00B86A45" w:rsidRDefault="00F05757" w:rsidP="00860EE4">
      <w:pPr>
        <w:pStyle w:val="a9"/>
      </w:pPr>
      <w:proofErr w:type="spellStart"/>
      <w:r>
        <w:rPr>
          <w:lang w:val="en-US"/>
        </w:rPr>
        <w:t>Hitwayteam</w:t>
      </w:r>
      <w:proofErr w:type="spellEnd"/>
      <w:r w:rsidRPr="00F05757">
        <w:t>@</w:t>
      </w:r>
      <w:proofErr w:type="spellStart"/>
      <w:r>
        <w:rPr>
          <w:lang w:val="en-US"/>
        </w:rPr>
        <w:t>gmail</w:t>
      </w:r>
      <w:proofErr w:type="spellEnd"/>
      <w:r w:rsidRPr="00F05757">
        <w:t>.</w:t>
      </w:r>
      <w:r>
        <w:rPr>
          <w:lang w:val="en-US"/>
        </w:rPr>
        <w:t>com</w:t>
      </w:r>
    </w:p>
    <w:p w:rsidR="00801596" w:rsidRDefault="00801596">
      <w:pPr>
        <w:spacing w:after="0" w:line="240" w:lineRule="auto"/>
        <w:rPr>
          <w:rStyle w:val="af0"/>
          <w:rFonts w:ascii="Courier" w:hAnsi="Courier" w:cs="Courier"/>
          <w:b w:val="0"/>
          <w:bCs w:val="0"/>
        </w:rPr>
      </w:pPr>
      <w:r>
        <w:rPr>
          <w:rStyle w:val="af0"/>
          <w:rFonts w:ascii="Courier" w:eastAsia="Courier" w:hAnsi="Courier" w:cs="Courier"/>
          <w:b w:val="0"/>
          <w:lang w:bidi="ru-RU"/>
        </w:rPr>
        <w:br w:type="page"/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lastRenderedPageBreak/>
        <w:t xml:space="preserve">ОЛОНХО ИГРА. 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t xml:space="preserve">Давным-давно, до рождения людей в Срединном мире, жили были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Айыы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- боги, которые создали все три мира. Самый главный из них - Белый Великий Господин. Создали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айыы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все три мира. На средний мир были посланы Саха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Саарын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Тойон и его супруга -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Сабыйа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баай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Хотун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. Жили они своей жизнью. А в Нижнем мире был поселен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Арсан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Дуолай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и ее супруга - Ала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Буурай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с самыми разными видами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абаасы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(монстров). На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восьмиярусных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небесах поселились сами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айыы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. 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proofErr w:type="spellStart"/>
      <w:r w:rsidRPr="00F05757">
        <w:rPr>
          <w:rFonts w:asciiTheme="majorHAnsi" w:hAnsiTheme="majorHAnsi" w:cstheme="majorHAnsi"/>
          <w:color w:val="000000" w:themeColor="text1"/>
        </w:rPr>
        <w:t>Айынга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Сиэр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Тойон выходит из своего жилища. 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t>АЙЫЫ НУОРАЛДЬЫН ХОТУН, АЙЫНГА СИЭР ХОТУН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t>АЙЫЫ НУОРАЛДЬЫН ХОТУН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t xml:space="preserve">-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Айыысыт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Ньэлбэн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айыы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подарила нам ребенка.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t>АЙЫНГА СИЭР ХОТУН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t>- Пусть благословит она нашего ребенка.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proofErr w:type="spellStart"/>
      <w:r w:rsidRPr="00F05757">
        <w:rPr>
          <w:rFonts w:asciiTheme="majorHAnsi" w:hAnsiTheme="majorHAnsi" w:cstheme="majorHAnsi"/>
          <w:color w:val="000000" w:themeColor="text1"/>
        </w:rPr>
        <w:t>Ньургун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Боотур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успевши выбраться из матери, начал угрожать всему и вся.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t>НЬУРГУН БОТУР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t>- Убью, уничтожу всех и вся! Никого не пощаду!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t xml:space="preserve">Взволновался род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айыы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, решили судьбу ребенка предназначить трем великим богам судьбы: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Одун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Биис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Чынгыс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Хаан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Дьылга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Тойон.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t xml:space="preserve">Решили судьбу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Ньургуна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исправить, отправили его на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Таас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Хайа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и связали волшебным лоскутом солнца до того, как на Срединном мире не случится беда.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t xml:space="preserve">Тем временем, в семье Саха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Саарын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Тойон родились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Туйаарыма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Куо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и Кун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Дьирибинэ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>.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t xml:space="preserve">Кун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Дьирибинэ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растет, и призывает богатырей Верхнего и Нижнего миров, помериться с ним силой. Через три дня, в образе трехглавого змея прибывает чудовище. Один из главных богатырей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абаасы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-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Уот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Усутаакы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. Он проигрывает.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Уот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Усутаакы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похищает его, и сестру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Туйаарыму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Куо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>.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proofErr w:type="spellStart"/>
      <w:r w:rsidRPr="00F05757">
        <w:rPr>
          <w:rFonts w:asciiTheme="majorHAnsi" w:hAnsiTheme="majorHAnsi" w:cstheme="majorHAnsi"/>
          <w:color w:val="000000" w:themeColor="text1"/>
        </w:rPr>
        <w:t>Сабыйа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Баай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Хотун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и Саха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Саарын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Тойон обратились к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Аан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Алахчын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Хотун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- богине земли. Она передает мольбы главному божеству Белому Великому Господину. 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t xml:space="preserve">Он распоряжается, чтобы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Ньургун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Ботура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освободили из длительного заточения для защиты Среднего мира.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lastRenderedPageBreak/>
        <w:t xml:space="preserve">Долина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Кыладыкы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- туда спускают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Ньургун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Ботура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с ее сестрой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Айталыын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Куо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, и с младшим братом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Урун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Уоланом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>. В этом им помогают их старшие братья и сестры-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удаганки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>.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proofErr w:type="spellStart"/>
      <w:r w:rsidRPr="00F05757">
        <w:rPr>
          <w:rFonts w:asciiTheme="majorHAnsi" w:hAnsiTheme="majorHAnsi" w:cstheme="majorHAnsi"/>
          <w:color w:val="000000" w:themeColor="text1"/>
        </w:rPr>
        <w:t>Осовобожденный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Ньургун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пробует свои силы. Разбивает камни, быстро бегает. (Тренировочный).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t xml:space="preserve">Потом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Ньургун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засыпает на 30 дней и ночей. Проголодавшись, просыпается, бежит в лес и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песенно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прославляет духа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Байй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Байаная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.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Байанай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дает ему много дичи, и появляется большой лось, с которым ему удается справиться одним ударом кулака. 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t xml:space="preserve">На утро с небес ему послали коня богатырского -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Дьуура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Хара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>.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t>Конь признает своего хозяина через 30 дней.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t xml:space="preserve">Он отправляется на коне к кузнецу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Кытай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Бахсыланы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>, он выковывает для него железные доспехи и богатырское оружие. И говорит: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t>- Да будет тебе добро на века! Я дал тебе трехслойную кольчугу, непробиваемую броню, которая сверкает серебром. Также ты мой лучший меч взял, предназначенный для кровавых боёв.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t xml:space="preserve">На следующий день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Ньургун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Ботур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рассказывает своему братцу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Урун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Уолану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о своем сне, в котором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Туйарыма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Куо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просила спасти ее.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Урун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Уолан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должен по судьбе стать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дл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нее мужем. 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t>ДОЛГО НЕ РАЗДУМЫВАЯ ОН ПОПЯТИЛСЯ СПАСАТЬ ЕЕ. ВЗЯЛ С НЬУРГУНА БОТУРА КЛЯТВУ ЧТО ОН ПОЙДЕТ СПСАТЬ ЕГО, ЕСЛИ ПОПАДЕТ В БОЛЬШУЮ БЕДУ. ПО ДОРОГЕ ОН ЗАМЕТИЛ ААН АЛАХЧЫН ХОТУН, КОТОРАЯ ПРЕДСКАЗАЛА ЕМУ СМЕРТЬ, НО ТА ВСЕ РАВНО ДАЛА ЕМУ СИЛЫ.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t xml:space="preserve">Вдруг после ухода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Урун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Уолана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, появился сильный ураган. Град пошел, молния гремела. Черная туча приземлилась рядом с домом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Ньургуна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. Дом сотрясся. Был это чудовищный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хверь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, восьминогий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Кэй-Уорук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. И выплюнул из себя что-то отвратительно мерзкое. Тут же в воздух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взыился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Кэй-Уорук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и исчез за облаками. 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t xml:space="preserve">Вдруг из дома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Ньургун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Ботур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услышал отчаянный крик своей сестры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Айталыын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Куо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.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Ньургун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Ботур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побежал, испугался. Обшарил весь дом, ничего не нашел. Лишь сломанная стена.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proofErr w:type="spellStart"/>
      <w:r w:rsidRPr="00F05757">
        <w:rPr>
          <w:rFonts w:asciiTheme="majorHAnsi" w:hAnsiTheme="majorHAnsi" w:cstheme="majorHAnsi"/>
          <w:color w:val="000000" w:themeColor="text1"/>
        </w:rPr>
        <w:t>Ньургун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Ботур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отчаялся. Встал, сел в свой конь и пошел по лугам, по полям, по реке. Проехал ледяной перевал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Куктуй-Хотун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>.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t xml:space="preserve">Над пропастью, где извилась, как змея, топь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Уот-Чоохурутта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. 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t>И вот, перед всадником появилась бездонная пасть, и дорога, ведущая в Нижний мир.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t>2 УРОВЕНЬ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proofErr w:type="spellStart"/>
      <w:r w:rsidRPr="00F05757">
        <w:rPr>
          <w:rFonts w:asciiTheme="majorHAnsi" w:hAnsiTheme="majorHAnsi" w:cstheme="majorHAnsi"/>
          <w:color w:val="000000" w:themeColor="text1"/>
        </w:rPr>
        <w:t>Ньургун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Ботур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опустился в Нижний мир (тут он сражается со всякой нечистью)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lastRenderedPageBreak/>
        <w:t xml:space="preserve">И на пути попадается Огненное море, где Черный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Вороный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конь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Ньургуна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прделагает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ему человеческим голосом: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t xml:space="preserve">"Друг, назначенный мне судьбой, всадник мой, трудное время пришло, крепче держись, придется нам через море перелететь." 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t xml:space="preserve">Перелетев они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прчутся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в засаде, и при прибытии врага они нападают на них, отняв у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Эсэх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Харбыыра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Айталыын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Куо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. 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Ньургун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обращает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Айталыын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Куо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в веретено и прячет ее у правого уха своего коня. Потом отправляет его на родину, приказав вернуться к нему по первому призыву. (весь абзац кат-сцена).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t xml:space="preserve">Потом наш герой грозит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Эсэх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Харбыыру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расправой над ним. И начинается бой. (1 босс) </w:t>
      </w:r>
      <w:proofErr w:type="gramStart"/>
      <w:r w:rsidRPr="00F05757">
        <w:rPr>
          <w:rFonts w:asciiTheme="majorHAnsi" w:hAnsiTheme="majorHAnsi" w:cstheme="majorHAnsi"/>
          <w:color w:val="000000" w:themeColor="text1"/>
        </w:rPr>
        <w:t>В</w:t>
      </w:r>
      <w:proofErr w:type="gramEnd"/>
      <w:r w:rsidRPr="00F05757">
        <w:rPr>
          <w:rFonts w:asciiTheme="majorHAnsi" w:hAnsiTheme="majorHAnsi" w:cstheme="majorHAnsi"/>
          <w:color w:val="000000" w:themeColor="text1"/>
        </w:rPr>
        <w:t xml:space="preserve"> ходе боя они начинают разрушать Нижний мир, но потом, по просьбе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Арсана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Дуолая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(главы Нижнего мира) их переносят в Золотую Священную гору, где рождаются месяц, где живет молодая луна и солнце. Но и там бой богатырей приносит разрушения. По мольбам обитателей всех трех миров, один из богов судьбы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Дьылга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Тойон, приказывает перенести бой в Нижний мир, через Огненное море, где среди волн качается остров. Там и продолжается бой. Обессилев от боя, двое богатырей призывают своих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удаганок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. Одна из них дарит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Ньургуну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больше силы и здоровья, а другая дает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Эсэх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Харбыыру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сгусток крови. (Если не позволить ему забрать кровь, то его можно победить за раз)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t xml:space="preserve">Но если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Эсэх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Харбыыр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получил кровь, то он сбросит его в Огненное море (но тут прибежит его сестра и спасет ее от гибели бубном). То же и с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Эсэх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Харббыром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, но сестра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Ньургуна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(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удаганка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) своим огненным дыханием дырявит бубен противницы и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Эсэх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Харбыыр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погибает.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t xml:space="preserve">Обернувшись в сокола, он вылетает из Нижнего мира и, попрощавшись с сестрой, закрывает Нижний мир большой глыбой. 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t>3 УРОВЕНЬ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proofErr w:type="spellStart"/>
      <w:r w:rsidRPr="00F05757">
        <w:rPr>
          <w:rFonts w:asciiTheme="majorHAnsi" w:hAnsiTheme="majorHAnsi" w:cstheme="majorHAnsi"/>
          <w:color w:val="000000" w:themeColor="text1"/>
        </w:rPr>
        <w:t>Ньургун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Боотур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>, вернувшись к Родине своей, к дому своему, получил известие от Полосатого Небесного Орла: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t>"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Ньургун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, спасен я был твоим братом, который попал в беду! Искал тебя я очень долго. Был я в бою с великим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Уот-Усутаакы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, и чуть не умер. Вместо этого я решил позвать на помощь тебя, оставляя своего друга -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Юрюнг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Уолана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в беде. Поспеши, да помоги ему! Прощай!" (он улетает)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proofErr w:type="spellStart"/>
      <w:r w:rsidRPr="00F05757">
        <w:rPr>
          <w:rFonts w:asciiTheme="majorHAnsi" w:hAnsiTheme="majorHAnsi" w:cstheme="majorHAnsi"/>
          <w:color w:val="000000" w:themeColor="text1"/>
        </w:rPr>
        <w:t>Ньургун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, превратив свою сестру отправляется в путь к мору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Муус-Кудулу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>.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t xml:space="preserve">4 УРОВЕНЬ 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proofErr w:type="spellStart"/>
      <w:r w:rsidRPr="00F05757">
        <w:rPr>
          <w:rFonts w:asciiTheme="majorHAnsi" w:hAnsiTheme="majorHAnsi" w:cstheme="majorHAnsi"/>
          <w:color w:val="000000" w:themeColor="text1"/>
        </w:rPr>
        <w:lastRenderedPageBreak/>
        <w:t>Ньургун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прибывает в логово к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Уот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-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Усутаакы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>, и чтобы не привлечь внимания превращает себя в копье, а коня отправляет в Верхний мир.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t xml:space="preserve">(Нападает в виде копья на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Уот-Усутаакы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>)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t>2 БОСС.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t>Почти умирает.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t xml:space="preserve">Потом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Ньургун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его побеждает, тем самым спася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Кюн-Дьирибинэ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Туйаарыму-Куо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, и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Юрюнг-Уолана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>.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t xml:space="preserve">В конце большой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Ысыах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>.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t>(КОНЕЦ)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t>КАТ-СЦЕНА С ЮРЮНГ-УОЛАНОМ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t>(кат-сцена)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t xml:space="preserve">По пути он встречает Полосатого Небесного Орла, который просит помочь ему, так как он застрял в Нижнем мире. Он помогает ему выбраться самодельной веревкой, после чего Орел обещает помочь ему в трудную минуту. 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t xml:space="preserve">После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Юрюнг-Уолан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отправляется к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Уот-Усутакы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. Он попытается с ним подраться, но в конце он просто не выдержит и решит нападать умом, сказав: "Успокойся ты, пришел я к тебе свататься с твоею сестрою -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Кыскыйдаан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Куо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! Позволишь ли ты мне податься в твои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зяти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?" - доверчивый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Уот-Усутаакы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на это ведется, и призывает свою сестру.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Кыскыйдаан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-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Куо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попытается его поцеловать, но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Юрюнг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Уолан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приказывает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Уот-Усутаакы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принести ему еды. Тем самым оставшись на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едине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со своей невестой он просит ее срезать колючие ногти. На что она охотно соглашается, и просит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Юрюнг-Уолана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помочь в этом. Но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Юрюнг-Уолан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говорит: "А что если я не смогу попасть ровно к твоим ногтям и срежу голову? Не хочу тебя убивать!</w:t>
      </w: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</w:p>
    <w:p w:rsidR="00F05757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t xml:space="preserve">" Она ответит: "На горе, совсем недалеко от логова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Уот-Усутаакы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находится озеро с живой водой, если ты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ничаянно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убьешь меня, то ты можешь спасти меня!"</w:t>
      </w:r>
    </w:p>
    <w:p w:rsidR="00B86A45" w:rsidRPr="00F05757" w:rsidRDefault="00F05757" w:rsidP="00F05757">
      <w:pPr>
        <w:pStyle w:val="a7"/>
        <w:rPr>
          <w:rFonts w:asciiTheme="majorHAnsi" w:hAnsiTheme="majorHAnsi" w:cstheme="majorHAnsi"/>
          <w:color w:val="000000" w:themeColor="text1"/>
        </w:rPr>
      </w:pPr>
      <w:r w:rsidRPr="00F05757">
        <w:rPr>
          <w:rFonts w:asciiTheme="majorHAnsi" w:hAnsiTheme="majorHAnsi" w:cstheme="majorHAnsi"/>
          <w:color w:val="000000" w:themeColor="text1"/>
        </w:rPr>
        <w:t xml:space="preserve">Узнав </w:t>
      </w:r>
      <w:proofErr w:type="gramStart"/>
      <w:r w:rsidRPr="00F05757">
        <w:rPr>
          <w:rFonts w:asciiTheme="majorHAnsi" w:hAnsiTheme="majorHAnsi" w:cstheme="majorHAnsi"/>
          <w:color w:val="000000" w:themeColor="text1"/>
        </w:rPr>
        <w:t>это</w:t>
      </w:r>
      <w:proofErr w:type="gramEnd"/>
      <w:r w:rsidRPr="00F05757">
        <w:rPr>
          <w:rFonts w:asciiTheme="majorHAnsi" w:hAnsiTheme="majorHAnsi" w:cstheme="majorHAnsi"/>
          <w:color w:val="000000" w:themeColor="text1"/>
        </w:rPr>
        <w:t xml:space="preserve"> он нарочно убивает ее.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Юрюнг-Уолан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спешно спешит к горе, добывает в бутыль Живую воду и выпивает ее, став еще сильнее, он вызывает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Уот-Усутаакы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на повторный бой. Но и в этот раз он проигрывает. Он </w:t>
      </w:r>
      <w:proofErr w:type="gramStart"/>
      <w:r w:rsidRPr="00F05757">
        <w:rPr>
          <w:rFonts w:asciiTheme="majorHAnsi" w:hAnsiTheme="majorHAnsi" w:cstheme="majorHAnsi"/>
          <w:color w:val="000000" w:themeColor="text1"/>
        </w:rPr>
        <w:t>умирает</w:t>
      </w:r>
      <w:proofErr w:type="gramEnd"/>
      <w:r w:rsidRPr="00F05757">
        <w:rPr>
          <w:rFonts w:asciiTheme="majorHAnsi" w:hAnsiTheme="majorHAnsi" w:cstheme="majorHAnsi"/>
          <w:color w:val="000000" w:themeColor="text1"/>
        </w:rPr>
        <w:t xml:space="preserve"> попав под большой булыжник. Но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Туйаарыма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Куо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, выбравшись из клетки, дает остатки Живой воды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Юрюнг-Уолану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, из-за которого он оживает и призывает своего Мотылькового коня. Он борется дальше, и на крики помощи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Юрюнг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-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Уолана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прибывает Полосато Небесный Орел, который в процессе боя </w:t>
      </w:r>
      <w:r w:rsidRPr="00F05757">
        <w:rPr>
          <w:rFonts w:asciiTheme="majorHAnsi" w:hAnsiTheme="majorHAnsi" w:cstheme="majorHAnsi"/>
          <w:color w:val="000000" w:themeColor="text1"/>
        </w:rPr>
        <w:lastRenderedPageBreak/>
        <w:t xml:space="preserve">сдается и обещает призвать на помощь </w:t>
      </w:r>
      <w:proofErr w:type="spellStart"/>
      <w:r w:rsidRPr="00F05757">
        <w:rPr>
          <w:rFonts w:asciiTheme="majorHAnsi" w:hAnsiTheme="majorHAnsi" w:cstheme="majorHAnsi"/>
          <w:color w:val="000000" w:themeColor="text1"/>
        </w:rPr>
        <w:t>Ньургуна</w:t>
      </w:r>
      <w:proofErr w:type="spellEnd"/>
      <w:r w:rsidRPr="00F05757">
        <w:rPr>
          <w:rFonts w:asciiTheme="majorHAnsi" w:hAnsiTheme="majorHAnsi" w:cstheme="majorHAnsi"/>
          <w:color w:val="000000" w:themeColor="text1"/>
        </w:rPr>
        <w:t xml:space="preserve"> и улетает. На этом кат-сцена заканчивается.</w:t>
      </w:r>
    </w:p>
    <w:sectPr w:rsidR="00B86A45" w:rsidRPr="00F05757">
      <w:headerReference w:type="default" r:id="rId11"/>
      <w:pgSz w:w="12240" w:h="15840"/>
      <w:pgMar w:top="1272" w:right="1440" w:bottom="720" w:left="1440" w:header="720" w:footer="720" w:gutter="0"/>
      <w:cols w:space="72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097" w:rsidRDefault="00067097">
      <w:pPr>
        <w:spacing w:after="0" w:line="240" w:lineRule="auto"/>
      </w:pPr>
      <w:r>
        <w:separator/>
      </w:r>
    </w:p>
  </w:endnote>
  <w:endnote w:type="continuationSeparator" w:id="0">
    <w:p w:rsidR="00067097" w:rsidRDefault="00067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ont526">
    <w:altName w:val="Calibri"/>
    <w:charset w:val="01"/>
    <w:family w:val="auto"/>
    <w:pitch w:val="variable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Liberation Sans">
    <w:altName w:val="Arial"/>
    <w:charset w:val="01"/>
    <w:family w:val="swiss"/>
    <w:pitch w:val="variable"/>
  </w:font>
  <w:font w:name="PingFang SC">
    <w:charset w:val="01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097" w:rsidRDefault="00067097">
      <w:pPr>
        <w:spacing w:after="0" w:line="240" w:lineRule="auto"/>
      </w:pPr>
      <w:r>
        <w:separator/>
      </w:r>
    </w:p>
  </w:footnote>
  <w:footnote w:type="continuationSeparator" w:id="0">
    <w:p w:rsidR="00067097" w:rsidRDefault="00067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A45" w:rsidRDefault="00B86A45">
    <w:pPr>
      <w:pStyle w:val="afb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4"/>
        <w:szCs w:val="24"/>
      </w:rPr>
    </w:lvl>
  </w:abstractNum>
  <w:abstractNum w:abstractNumId="2" w15:restartNumberingAfterBreak="0">
    <w:nsid w:val="0C5256E4"/>
    <w:multiLevelType w:val="hybridMultilevel"/>
    <w:tmpl w:val="4E9AD754"/>
    <w:lvl w:ilvl="0" w:tplc="088E6A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465A4"/>
      </w:rPr>
    </w:lvl>
    <w:lvl w:ilvl="1" w:tplc="9BE8BC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66A52"/>
    <w:multiLevelType w:val="multilevel"/>
    <w:tmpl w:val="864A385A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3465A4"/>
      </w:rPr>
    </w:lvl>
    <w:lvl w:ilvl="1">
      <w:start w:val="1"/>
      <w:numFmt w:val="bullet"/>
      <w:pStyle w:val="20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  <w:lvlOverride w:ilvl="0">
      <w:lvl w:ilvl="0">
        <w:start w:val="1"/>
        <w:numFmt w:val="bullet"/>
        <w:pStyle w:val="a"/>
        <w:lvlText w:val=""/>
        <w:lvlJc w:val="left"/>
        <w:pPr>
          <w:ind w:left="360" w:hanging="360"/>
        </w:pPr>
        <w:rPr>
          <w:rFonts w:ascii="Symbol" w:hAnsi="Symbol" w:hint="default"/>
          <w:color w:val="3465A4"/>
        </w:rPr>
      </w:lvl>
    </w:lvlOverride>
    <w:lvlOverride w:ilvl="1">
      <w:lvl w:ilvl="1">
        <w:start w:val="1"/>
        <w:numFmt w:val="bullet"/>
        <w:pStyle w:val="20"/>
        <w:lvlText w:val="o"/>
        <w:lvlJc w:val="left"/>
        <w:pPr>
          <w:ind w:left="108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92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757"/>
    <w:rsid w:val="00067097"/>
    <w:rsid w:val="00085686"/>
    <w:rsid w:val="00100F98"/>
    <w:rsid w:val="00123AF9"/>
    <w:rsid w:val="0029441C"/>
    <w:rsid w:val="002A74C3"/>
    <w:rsid w:val="0030131E"/>
    <w:rsid w:val="00320C7E"/>
    <w:rsid w:val="003654FD"/>
    <w:rsid w:val="003B5148"/>
    <w:rsid w:val="00456DDA"/>
    <w:rsid w:val="004B6530"/>
    <w:rsid w:val="00500207"/>
    <w:rsid w:val="005411FC"/>
    <w:rsid w:val="00564BA4"/>
    <w:rsid w:val="00606E66"/>
    <w:rsid w:val="00607280"/>
    <w:rsid w:val="00680E13"/>
    <w:rsid w:val="006A4086"/>
    <w:rsid w:val="007225A9"/>
    <w:rsid w:val="00763777"/>
    <w:rsid w:val="00801596"/>
    <w:rsid w:val="00845FF0"/>
    <w:rsid w:val="00860EE4"/>
    <w:rsid w:val="0088589B"/>
    <w:rsid w:val="008A198B"/>
    <w:rsid w:val="00940596"/>
    <w:rsid w:val="009C60BD"/>
    <w:rsid w:val="00A707C6"/>
    <w:rsid w:val="00B86A45"/>
    <w:rsid w:val="00C267AC"/>
    <w:rsid w:val="00C73EE2"/>
    <w:rsid w:val="00C85F61"/>
    <w:rsid w:val="00CB61D9"/>
    <w:rsid w:val="00CC177D"/>
    <w:rsid w:val="00CF4684"/>
    <w:rsid w:val="00D3255E"/>
    <w:rsid w:val="00DE5E6B"/>
    <w:rsid w:val="00E74705"/>
    <w:rsid w:val="00F05757"/>
    <w:rsid w:val="00F4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52FA2C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sz w:val="24"/>
        <w:szCs w:val="24"/>
        <w:lang w:val="ru-RU" w:eastAsia="en-US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uiPriority="31" w:qFormat="1"/>
    <w:lsdException w:name="Intense Reference" w:semiHidden="1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225A9"/>
  </w:style>
  <w:style w:type="paragraph" w:styleId="1">
    <w:name w:val="heading 1"/>
    <w:basedOn w:val="a0"/>
    <w:next w:val="a0"/>
    <w:qFormat/>
    <w:rsid w:val="00100F98"/>
    <w:pPr>
      <w:spacing w:line="480" w:lineRule="auto"/>
      <w:ind w:firstLine="720"/>
      <w:jc w:val="center"/>
      <w:outlineLvl w:val="0"/>
    </w:pPr>
    <w:rPr>
      <w:rFonts w:ascii="Calibri" w:hAnsi="Calibri" w:cs="Courier"/>
      <w:b/>
      <w:bCs/>
      <w:color w:val="3465A4"/>
    </w:rPr>
  </w:style>
  <w:style w:type="paragraph" w:styleId="2">
    <w:name w:val="heading 2"/>
    <w:basedOn w:val="a0"/>
    <w:next w:val="a0"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="font526" w:hAnsi="Calibri Light" w:cs="font526"/>
      <w:color w:val="2F5496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3654FD"/>
    <w:pPr>
      <w:spacing w:before="2160"/>
      <w:jc w:val="center"/>
    </w:pPr>
    <w:rPr>
      <w:rFonts w:asciiTheme="majorHAnsi" w:eastAsiaTheme="majorEastAsia" w:hAnsiTheme="majorHAnsi" w:cstheme="majorBidi"/>
      <w:caps/>
      <w:spacing w:val="-10"/>
      <w:kern w:val="28"/>
      <w:szCs w:val="56"/>
    </w:rPr>
  </w:style>
  <w:style w:type="character" w:customStyle="1" w:styleId="a5">
    <w:name w:val="Название Знак"/>
    <w:basedOn w:val="a1"/>
    <w:link w:val="a4"/>
    <w:uiPriority w:val="10"/>
    <w:rsid w:val="003654FD"/>
    <w:rPr>
      <w:rFonts w:asciiTheme="majorHAnsi" w:eastAsiaTheme="majorEastAsia" w:hAnsiTheme="majorHAnsi" w:cstheme="majorBidi"/>
      <w:caps/>
      <w:spacing w:val="-10"/>
      <w:kern w:val="28"/>
      <w:sz w:val="24"/>
      <w:szCs w:val="56"/>
    </w:rPr>
  </w:style>
  <w:style w:type="paragraph" w:customStyle="1" w:styleId="a">
    <w:name w:val="Маркер текста подсказки"/>
    <w:basedOn w:val="a0"/>
    <w:qFormat/>
    <w:rsid w:val="00860EE4"/>
    <w:pPr>
      <w:numPr>
        <w:numId w:val="4"/>
      </w:numPr>
      <w:spacing w:after="120"/>
    </w:pPr>
    <w:rPr>
      <w:rFonts w:ascii="Calibri" w:hAnsi="Calibri"/>
      <w:color w:val="3465A4"/>
    </w:rPr>
  </w:style>
  <w:style w:type="paragraph" w:customStyle="1" w:styleId="a6">
    <w:name w:val="Автор"/>
    <w:basedOn w:val="a0"/>
    <w:qFormat/>
    <w:rsid w:val="003654FD"/>
    <w:pPr>
      <w:spacing w:before="360"/>
      <w:jc w:val="center"/>
    </w:pPr>
    <w:rPr>
      <w:rFonts w:asciiTheme="majorHAnsi" w:hAnsiTheme="majorHAnsi" w:cs="Courier"/>
      <w:caps/>
    </w:rPr>
  </w:style>
  <w:style w:type="paragraph" w:customStyle="1" w:styleId="a7">
    <w:name w:val="Текст подсказки"/>
    <w:basedOn w:val="a0"/>
    <w:qFormat/>
    <w:rsid w:val="00CF4684"/>
    <w:rPr>
      <w:rFonts w:ascii="Calibri" w:hAnsi="Calibri"/>
      <w:color w:val="3465A4"/>
    </w:rPr>
  </w:style>
  <w:style w:type="paragraph" w:customStyle="1" w:styleId="a8">
    <w:name w:val="Ввод;действие или место действия"/>
    <w:basedOn w:val="a0"/>
    <w:qFormat/>
    <w:rsid w:val="00CB61D9"/>
    <w:pPr>
      <w:spacing w:line="276" w:lineRule="auto"/>
    </w:pPr>
    <w:rPr>
      <w:caps/>
    </w:rPr>
  </w:style>
  <w:style w:type="paragraph" w:customStyle="1" w:styleId="a9">
    <w:name w:val="Сведения о компании"/>
    <w:basedOn w:val="a0"/>
    <w:qFormat/>
    <w:rsid w:val="00860EE4"/>
    <w:pPr>
      <w:spacing w:line="240" w:lineRule="auto"/>
    </w:pPr>
    <w:rPr>
      <w:rFonts w:cs="Courier"/>
    </w:rPr>
  </w:style>
  <w:style w:type="paragraph" w:customStyle="1" w:styleId="aa">
    <w:name w:val="Имя персонажа"/>
    <w:basedOn w:val="1"/>
    <w:qFormat/>
    <w:rsid w:val="00100F98"/>
    <w:pPr>
      <w:spacing w:before="120" w:line="252" w:lineRule="auto"/>
      <w:ind w:left="2880" w:firstLine="0"/>
      <w:jc w:val="left"/>
    </w:pPr>
    <w:rPr>
      <w:rFonts w:asciiTheme="minorHAnsi" w:hAnsiTheme="minorHAnsi"/>
      <w:b w:val="0"/>
      <w:caps/>
      <w:color w:val="000000"/>
    </w:rPr>
  </w:style>
  <w:style w:type="paragraph" w:customStyle="1" w:styleId="ab">
    <w:name w:val="Диалог"/>
    <w:basedOn w:val="a0"/>
    <w:qFormat/>
    <w:rsid w:val="00123AF9"/>
    <w:pPr>
      <w:ind w:left="1440" w:right="2880"/>
    </w:pPr>
    <w:rPr>
      <w:rFonts w:cs="Courier"/>
      <w:color w:val="000000"/>
    </w:rPr>
  </w:style>
  <w:style w:type="paragraph" w:customStyle="1" w:styleId="ac">
    <w:name w:val="Знакомство с персонажем"/>
    <w:basedOn w:val="a0"/>
    <w:qFormat/>
    <w:rsid w:val="008A198B"/>
    <w:rPr>
      <w:rFonts w:cs="Courier"/>
    </w:rPr>
  </w:style>
  <w:style w:type="paragraph" w:customStyle="1" w:styleId="ad">
    <w:name w:val="Переход"/>
    <w:basedOn w:val="a0"/>
    <w:qFormat/>
    <w:rsid w:val="008A198B"/>
    <w:pPr>
      <w:jc w:val="right"/>
    </w:pPr>
    <w:rPr>
      <w:rFonts w:cs="Courier"/>
      <w:color w:val="000000"/>
    </w:rPr>
  </w:style>
  <w:style w:type="character" w:styleId="ae">
    <w:name w:val="Book Title"/>
    <w:basedOn w:val="a1"/>
    <w:semiHidden/>
    <w:qFormat/>
    <w:rPr>
      <w:b/>
      <w:bCs/>
      <w:i/>
      <w:iCs/>
      <w:spacing w:val="5"/>
    </w:rPr>
  </w:style>
  <w:style w:type="character" w:styleId="af">
    <w:name w:val="Subtle Reference"/>
    <w:basedOn w:val="a1"/>
    <w:semiHidden/>
    <w:qFormat/>
    <w:rPr>
      <w:smallCaps/>
      <w:color w:val="5A5A5A"/>
    </w:rPr>
  </w:style>
  <w:style w:type="character" w:styleId="af0">
    <w:name w:val="Strong"/>
    <w:basedOn w:val="a1"/>
    <w:semiHidden/>
    <w:qFormat/>
    <w:rPr>
      <w:b/>
      <w:bCs/>
    </w:rPr>
  </w:style>
  <w:style w:type="paragraph" w:customStyle="1" w:styleId="af1">
    <w:name w:val="БОЛЬШЕ"/>
    <w:basedOn w:val="a0"/>
    <w:qFormat/>
    <w:rsid w:val="00100F98"/>
    <w:pPr>
      <w:jc w:val="center"/>
    </w:pPr>
    <w:rPr>
      <w:caps/>
    </w:rPr>
  </w:style>
  <w:style w:type="paragraph" w:customStyle="1" w:styleId="af2">
    <w:name w:val="Вывод"/>
    <w:basedOn w:val="a0"/>
    <w:qFormat/>
    <w:rsid w:val="00100F98"/>
    <w:pPr>
      <w:jc w:val="right"/>
    </w:pPr>
    <w:rPr>
      <w:rFonts w:ascii="Courier" w:hAnsi="Courier" w:cs="Courier"/>
      <w:caps/>
    </w:rPr>
  </w:style>
  <w:style w:type="paragraph" w:customStyle="1" w:styleId="af3">
    <w:name w:val="Конец"/>
    <w:basedOn w:val="af4"/>
    <w:qFormat/>
    <w:rsid w:val="00C267AC"/>
    <w:pPr>
      <w:spacing w:before="1200" w:after="0" w:line="240" w:lineRule="auto"/>
    </w:pPr>
    <w:rPr>
      <w:rFonts w:asciiTheme="minorHAnsi" w:hAnsiTheme="minorHAnsi" w:cs="Courier"/>
      <w:caps/>
      <w:u w:val="single"/>
    </w:rPr>
  </w:style>
  <w:style w:type="paragraph" w:customStyle="1" w:styleId="20">
    <w:name w:val="Маркер текста подсказки 2"/>
    <w:basedOn w:val="a"/>
    <w:qFormat/>
    <w:rsid w:val="00CC177D"/>
    <w:pPr>
      <w:numPr>
        <w:ilvl w:val="1"/>
      </w:numPr>
    </w:pPr>
  </w:style>
  <w:style w:type="character" w:customStyle="1" w:styleId="af5">
    <w:name w:val="Сведения об адресе"/>
    <w:basedOn w:val="a1"/>
    <w:semiHidden/>
    <w:rPr>
      <w:rFonts w:ascii="Times New Roman" w:hAnsi="Times New Roman" w:cs="Times New Roman"/>
      <w:sz w:val="24"/>
    </w:rPr>
  </w:style>
  <w:style w:type="character" w:styleId="af6">
    <w:name w:val="line number"/>
    <w:semiHidden/>
  </w:style>
  <w:style w:type="paragraph" w:customStyle="1" w:styleId="10">
    <w:name w:val="Заголовок1"/>
    <w:basedOn w:val="a0"/>
    <w:next w:val="af7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f7">
    <w:name w:val="Body Text"/>
    <w:basedOn w:val="a0"/>
    <w:semiHidden/>
    <w:pPr>
      <w:spacing w:after="140" w:line="276" w:lineRule="auto"/>
    </w:pPr>
  </w:style>
  <w:style w:type="paragraph" w:styleId="af8">
    <w:name w:val="List"/>
    <w:basedOn w:val="af7"/>
    <w:semiHidden/>
    <w:rPr>
      <w:rFonts w:cs="Arial Unicode MS"/>
    </w:rPr>
  </w:style>
  <w:style w:type="paragraph" w:styleId="af9">
    <w:name w:val="caption"/>
    <w:basedOn w:val="a0"/>
    <w:semiHidden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afa">
    <w:name w:val="Индекс"/>
    <w:basedOn w:val="a0"/>
    <w:semiHidden/>
    <w:pPr>
      <w:suppressLineNumbers/>
    </w:pPr>
    <w:rPr>
      <w:rFonts w:cs="Arial Unicode MS"/>
    </w:rPr>
  </w:style>
  <w:style w:type="paragraph" w:styleId="afb">
    <w:name w:val="header"/>
    <w:basedOn w:val="a0"/>
    <w:pPr>
      <w:tabs>
        <w:tab w:val="center" w:pos="4680"/>
        <w:tab w:val="right" w:pos="9360"/>
      </w:tabs>
      <w:spacing w:after="0" w:line="240" w:lineRule="auto"/>
    </w:pPr>
  </w:style>
  <w:style w:type="paragraph" w:styleId="afc">
    <w:name w:val="footer"/>
    <w:basedOn w:val="a0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af4">
    <w:name w:val="Конец сцены"/>
    <w:basedOn w:val="a0"/>
    <w:semiHidden/>
    <w:pPr>
      <w:spacing w:line="480" w:lineRule="auto"/>
      <w:jc w:val="center"/>
    </w:pPr>
    <w:rPr>
      <w:rFonts w:ascii="Times New Roman" w:hAnsi="Times New Roman"/>
    </w:rPr>
  </w:style>
  <w:style w:type="paragraph" w:customStyle="1" w:styleId="afd">
    <w:name w:val="Текст романа"/>
    <w:basedOn w:val="a0"/>
    <w:semiHidden/>
    <w:pPr>
      <w:spacing w:line="480" w:lineRule="auto"/>
      <w:ind w:firstLine="720"/>
    </w:pPr>
    <w:rPr>
      <w:rFonts w:ascii="Times New Roman" w:hAnsi="Times New Roman"/>
    </w:rPr>
  </w:style>
  <w:style w:type="paragraph" w:styleId="afe">
    <w:name w:val="Subtitle"/>
    <w:basedOn w:val="a0"/>
    <w:next w:val="a0"/>
    <w:qFormat/>
    <w:rsid w:val="00CB61D9"/>
    <w:pPr>
      <w:spacing w:before="480"/>
      <w:jc w:val="center"/>
    </w:pPr>
    <w:rPr>
      <w:rFonts w:asciiTheme="majorHAnsi" w:hAnsiTheme="majorHAnsi" w:cs="Courier"/>
      <w:b/>
    </w:rPr>
  </w:style>
  <w:style w:type="paragraph" w:customStyle="1" w:styleId="aff">
    <w:name w:val="Горизонтальная линия"/>
    <w:basedOn w:val="a0"/>
    <w:next w:val="af7"/>
    <w:semiHidden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styleId="aff0">
    <w:name w:val="Balloon Text"/>
    <w:basedOn w:val="a0"/>
    <w:link w:val="aff1"/>
    <w:uiPriority w:val="99"/>
    <w:semiHidden/>
    <w:unhideWhenUsed/>
    <w:rsid w:val="00C73E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1">
    <w:name w:val="Текст выноски Знак"/>
    <w:basedOn w:val="a1"/>
    <w:link w:val="aff0"/>
    <w:uiPriority w:val="99"/>
    <w:semiHidden/>
    <w:rsid w:val="00C73EE2"/>
    <w:rPr>
      <w:rFonts w:ascii="Segoe UI" w:eastAsia="Calibri" w:hAnsi="Segoe UI" w:cs="Segoe UI"/>
      <w:sz w:val="18"/>
      <w:szCs w:val="18"/>
    </w:rPr>
  </w:style>
  <w:style w:type="paragraph" w:styleId="aff2">
    <w:name w:val="annotation text"/>
    <w:basedOn w:val="a0"/>
    <w:link w:val="af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3">
    <w:name w:val="Текст примечания Знак"/>
    <w:basedOn w:val="a1"/>
    <w:link w:val="aff2"/>
    <w:uiPriority w:val="99"/>
    <w:semiHidden/>
    <w:rPr>
      <w:sz w:val="20"/>
      <w:szCs w:val="20"/>
    </w:rPr>
  </w:style>
  <w:style w:type="character" w:styleId="aff4">
    <w:name w:val="annotation reference"/>
    <w:basedOn w:val="a1"/>
    <w:uiPriority w:val="99"/>
    <w:semiHidden/>
    <w:unhideWhenUsed/>
    <w:rPr>
      <w:sz w:val="16"/>
      <w:szCs w:val="16"/>
    </w:rPr>
  </w:style>
  <w:style w:type="character" w:styleId="aff5">
    <w:name w:val="Placeholder Text"/>
    <w:basedOn w:val="a1"/>
    <w:rsid w:val="00564B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tWa\AppData\Roaming\Microsoft\&#1064;&#1072;&#1073;&#1083;&#1086;&#1085;&#1099;\&#1057;&#1094;&#1077;&#1085;&#1072;&#1088;&#1080;&#108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71E8683F4B745EBB2890B10BE2F7A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286DEB-F922-480F-87D3-A0A85E7651D8}"/>
      </w:docPartPr>
      <w:docPartBody>
        <w:p w:rsidR="00000000" w:rsidRDefault="00FF0941">
          <w:pPr>
            <w:pStyle w:val="D71E8683F4B745EBB2890B10BE2F7A7C"/>
          </w:pPr>
          <w:r w:rsidRPr="003654FD">
            <w:rPr>
              <w:lang w:bidi="ru-RU"/>
            </w:rPr>
            <w:t>Автор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ont526">
    <w:altName w:val="Calibri"/>
    <w:charset w:val="01"/>
    <w:family w:val="auto"/>
    <w:pitch w:val="variable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Liberation Sans">
    <w:altName w:val="Arial"/>
    <w:charset w:val="01"/>
    <w:family w:val="swiss"/>
    <w:pitch w:val="variable"/>
  </w:font>
  <w:font w:name="PingFang SC">
    <w:charset w:val="01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B66A52"/>
    <w:multiLevelType w:val="multilevel"/>
    <w:tmpl w:val="864A385A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3465A4"/>
      </w:rPr>
    </w:lvl>
    <w:lvl w:ilvl="1">
      <w:start w:val="1"/>
      <w:numFmt w:val="bullet"/>
      <w:pStyle w:val="2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941"/>
    <w:rsid w:val="00FF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qFormat/>
    <w:pPr>
      <w:spacing w:line="480" w:lineRule="auto"/>
      <w:ind w:firstLine="720"/>
      <w:jc w:val="center"/>
      <w:outlineLvl w:val="0"/>
    </w:pPr>
    <w:rPr>
      <w:rFonts w:ascii="Calibri" w:eastAsia="Times New Roman" w:hAnsi="Calibri" w:cs="Courier"/>
      <w:b/>
      <w:bCs/>
      <w:color w:val="3465A4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pPr>
      <w:spacing w:before="2160" w:line="252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24"/>
      <w:szCs w:val="56"/>
      <w:lang w:eastAsia="en-US"/>
    </w:rPr>
  </w:style>
  <w:style w:type="character" w:customStyle="1" w:styleId="a5">
    <w:name w:val="Название Знак"/>
    <w:basedOn w:val="a1"/>
    <w:link w:val="a4"/>
    <w:uiPriority w:val="10"/>
    <w:rPr>
      <w:rFonts w:asciiTheme="majorHAnsi" w:eastAsiaTheme="majorEastAsia" w:hAnsiTheme="majorHAnsi" w:cstheme="majorBidi"/>
      <w:caps/>
      <w:spacing w:val="-10"/>
      <w:kern w:val="28"/>
      <w:sz w:val="24"/>
      <w:szCs w:val="56"/>
      <w:lang w:eastAsia="en-US"/>
    </w:rPr>
  </w:style>
  <w:style w:type="paragraph" w:customStyle="1" w:styleId="C65CA6143896401FA0E4F10A67D49590">
    <w:name w:val="C65CA6143896401FA0E4F10A67D49590"/>
  </w:style>
  <w:style w:type="paragraph" w:customStyle="1" w:styleId="a">
    <w:name w:val="Маркер текста подсказки"/>
    <w:basedOn w:val="a0"/>
    <w:qFormat/>
    <w:pPr>
      <w:numPr>
        <w:numId w:val="1"/>
      </w:numPr>
      <w:spacing w:after="120" w:line="252" w:lineRule="auto"/>
    </w:pPr>
    <w:rPr>
      <w:rFonts w:ascii="Calibri" w:eastAsia="Times New Roman" w:hAnsi="Calibri" w:cs="Times New Roman"/>
      <w:color w:val="3465A4"/>
      <w:sz w:val="24"/>
      <w:szCs w:val="24"/>
      <w:lang w:eastAsia="en-US"/>
    </w:rPr>
  </w:style>
  <w:style w:type="paragraph" w:customStyle="1" w:styleId="a6">
    <w:name w:val="Текст подсказки"/>
    <w:basedOn w:val="a0"/>
    <w:qFormat/>
    <w:pPr>
      <w:spacing w:line="252" w:lineRule="auto"/>
    </w:pPr>
    <w:rPr>
      <w:rFonts w:ascii="Calibri" w:eastAsia="Times New Roman" w:hAnsi="Calibri" w:cs="Times New Roman"/>
      <w:color w:val="3465A4"/>
      <w:sz w:val="24"/>
      <w:szCs w:val="24"/>
      <w:lang w:eastAsia="en-US"/>
    </w:rPr>
  </w:style>
  <w:style w:type="paragraph" w:customStyle="1" w:styleId="2">
    <w:name w:val="Маркер текста подсказки 2"/>
    <w:basedOn w:val="a"/>
    <w:qFormat/>
    <w:pPr>
      <w:numPr>
        <w:ilvl w:val="1"/>
      </w:numPr>
    </w:pPr>
  </w:style>
  <w:style w:type="paragraph" w:customStyle="1" w:styleId="85F3066FA56046B19C9B2594E558BE36">
    <w:name w:val="85F3066FA56046B19C9B2594E558BE36"/>
  </w:style>
  <w:style w:type="paragraph" w:customStyle="1" w:styleId="D71E8683F4B745EBB2890B10BE2F7A7C">
    <w:name w:val="D71E8683F4B745EBB2890B10BE2F7A7C"/>
  </w:style>
  <w:style w:type="paragraph" w:customStyle="1" w:styleId="86AB79A06C7F4B22A15E4A462FDEACB2">
    <w:name w:val="86AB79A06C7F4B22A15E4A462FDEACB2"/>
  </w:style>
  <w:style w:type="paragraph" w:customStyle="1" w:styleId="353B41E7F56B4FDDA9D6D3B88AB55886">
    <w:name w:val="353B41E7F56B4FDDA9D6D3B88AB55886"/>
  </w:style>
  <w:style w:type="paragraph" w:customStyle="1" w:styleId="520A2F705F1A4E9E8182342D1AC36F58">
    <w:name w:val="520A2F705F1A4E9E8182342D1AC36F58"/>
  </w:style>
  <w:style w:type="paragraph" w:customStyle="1" w:styleId="546BF033C3D44C0EB479BE0C8DD7FD53">
    <w:name w:val="546BF033C3D44C0EB479BE0C8DD7FD53"/>
  </w:style>
  <w:style w:type="paragraph" w:customStyle="1" w:styleId="849B3D3402C343B1B5EC54CC56B12F80">
    <w:name w:val="849B3D3402C343B1B5EC54CC56B12F80"/>
  </w:style>
  <w:style w:type="paragraph" w:customStyle="1" w:styleId="4DDCCFAABF484A2A915F220F74641E0E">
    <w:name w:val="4DDCCFAABF484A2A915F220F74641E0E"/>
  </w:style>
  <w:style w:type="paragraph" w:customStyle="1" w:styleId="FCAA7E1A4A9C4B37B4A21B79C68D613B">
    <w:name w:val="FCAA7E1A4A9C4B37B4A21B79C68D613B"/>
  </w:style>
  <w:style w:type="paragraph" w:customStyle="1" w:styleId="9E59477AB96141048BE850FF7994172A">
    <w:name w:val="9E59477AB96141048BE850FF7994172A"/>
  </w:style>
  <w:style w:type="paragraph" w:customStyle="1" w:styleId="2B975A9F828944239DA3B65E3F514AC9">
    <w:name w:val="2B975A9F828944239DA3B65E3F514AC9"/>
  </w:style>
  <w:style w:type="paragraph" w:customStyle="1" w:styleId="20766E48D7CA450D9F05BBC11115C667">
    <w:name w:val="20766E48D7CA450D9F05BBC11115C667"/>
  </w:style>
  <w:style w:type="paragraph" w:customStyle="1" w:styleId="1370499AA2E948A98252DE46B2D62492">
    <w:name w:val="1370499AA2E948A98252DE46B2D62492"/>
  </w:style>
  <w:style w:type="paragraph" w:customStyle="1" w:styleId="7F9B042D6F0D47FCA5F8682FE383B8BA">
    <w:name w:val="7F9B042D6F0D47FCA5F8682FE383B8BA"/>
  </w:style>
  <w:style w:type="paragraph" w:customStyle="1" w:styleId="559914EFDCC84D54A231D075BAC00AB4">
    <w:name w:val="559914EFDCC84D54A231D075BAC00AB4"/>
  </w:style>
  <w:style w:type="paragraph" w:customStyle="1" w:styleId="19B93F57275B44188F1429536A04DB19">
    <w:name w:val="19B93F57275B44188F1429536A04DB19"/>
  </w:style>
  <w:style w:type="paragraph" w:customStyle="1" w:styleId="2DD23B667B0443F2A1B8CF5D91A774C4">
    <w:name w:val="2DD23B667B0443F2A1B8CF5D91A774C4"/>
  </w:style>
  <w:style w:type="paragraph" w:customStyle="1" w:styleId="6AD2CDB7036E4BD2A83D9B431D8DCAB1">
    <w:name w:val="6AD2CDB7036E4BD2A83D9B431D8DCAB1"/>
  </w:style>
  <w:style w:type="paragraph" w:customStyle="1" w:styleId="287E5BDB4DF0453DAA7B2F95F2B7E34C">
    <w:name w:val="287E5BDB4DF0453DAA7B2F95F2B7E34C"/>
  </w:style>
  <w:style w:type="paragraph" w:customStyle="1" w:styleId="2A05FEE3AF3F4E37A7E701A4C44B8017">
    <w:name w:val="2A05FEE3AF3F4E37A7E701A4C44B8017"/>
  </w:style>
  <w:style w:type="paragraph" w:customStyle="1" w:styleId="104CBC4B2E6D41CF84B4C04F34515A62">
    <w:name w:val="104CBC4B2E6D41CF84B4C04F34515A62"/>
  </w:style>
  <w:style w:type="paragraph" w:customStyle="1" w:styleId="B65289CAB4EC467E826BC23C297DEDF7">
    <w:name w:val="B65289CAB4EC467E826BC23C297DEDF7"/>
  </w:style>
  <w:style w:type="paragraph" w:customStyle="1" w:styleId="AFBAC2D26A3A4383B7E04A21E7C50A88">
    <w:name w:val="AFBAC2D26A3A4383B7E04A21E7C50A88"/>
  </w:style>
  <w:style w:type="paragraph" w:customStyle="1" w:styleId="86A092233AA542D2B690CF1CC057E888">
    <w:name w:val="86A092233AA542D2B690CF1CC057E888"/>
  </w:style>
  <w:style w:type="paragraph" w:customStyle="1" w:styleId="CFC65DAF5A834057BB0DD15BF7741005">
    <w:name w:val="CFC65DAF5A834057BB0DD15BF7741005"/>
  </w:style>
  <w:style w:type="paragraph" w:customStyle="1" w:styleId="71F2BCB8B59146F7A458A13DC7FC17A8">
    <w:name w:val="71F2BCB8B59146F7A458A13DC7FC17A8"/>
  </w:style>
  <w:style w:type="paragraph" w:customStyle="1" w:styleId="E9A7D7C253514C7EBB3820684481D2CA">
    <w:name w:val="E9A7D7C253514C7EBB3820684481D2CA"/>
  </w:style>
  <w:style w:type="paragraph" w:customStyle="1" w:styleId="1D0A2B9F03BF48008A69849DCBA2CA48">
    <w:name w:val="1D0A2B9F03BF48008A69849DCBA2CA48"/>
  </w:style>
  <w:style w:type="paragraph" w:customStyle="1" w:styleId="5AB0852A081C4CCD8A8104B8E7A59054">
    <w:name w:val="5AB0852A081C4CCD8A8104B8E7A59054"/>
  </w:style>
  <w:style w:type="paragraph" w:customStyle="1" w:styleId="4667438C5AB44F389882DFBC090DC83C">
    <w:name w:val="4667438C5AB44F389882DFBC090DC83C"/>
  </w:style>
  <w:style w:type="paragraph" w:customStyle="1" w:styleId="01DF16AB530341B7BC5D81816F97D050">
    <w:name w:val="01DF16AB530341B7BC5D81816F97D050"/>
  </w:style>
  <w:style w:type="paragraph" w:customStyle="1" w:styleId="DBF17369255644B692AE174E7B9C1F0F">
    <w:name w:val="DBF17369255644B692AE174E7B9C1F0F"/>
  </w:style>
  <w:style w:type="paragraph" w:customStyle="1" w:styleId="45228890816E4895BECE8F3FEC7A039B">
    <w:name w:val="45228890816E4895BECE8F3FEC7A039B"/>
  </w:style>
  <w:style w:type="paragraph" w:customStyle="1" w:styleId="C2B9069637C246DC84E988C0A292C386">
    <w:name w:val="C2B9069637C246DC84E988C0A292C386"/>
  </w:style>
  <w:style w:type="paragraph" w:customStyle="1" w:styleId="DFAA8A5F5017432E9432B3F4E108118A">
    <w:name w:val="DFAA8A5F5017432E9432B3F4E108118A"/>
  </w:style>
  <w:style w:type="paragraph" w:customStyle="1" w:styleId="C165A10362B14AD0AD49A36FCB276B25">
    <w:name w:val="C165A10362B14AD0AD49A36FCB276B25"/>
  </w:style>
  <w:style w:type="paragraph" w:customStyle="1" w:styleId="CD1528FF4C1142F88500DD8160BFE0BE">
    <w:name w:val="CD1528FF4C1142F88500DD8160BFE0BE"/>
  </w:style>
  <w:style w:type="paragraph" w:customStyle="1" w:styleId="3FEAEFFE740742ECA400E62914A5B77C">
    <w:name w:val="3FEAEFFE740742ECA400E62914A5B77C"/>
  </w:style>
  <w:style w:type="paragraph" w:customStyle="1" w:styleId="D9162888687C42C5B4A22397FB881391">
    <w:name w:val="D9162888687C42C5B4A22397FB881391"/>
  </w:style>
  <w:style w:type="paragraph" w:customStyle="1" w:styleId="1A140734338F45D39C47D1C1D2D9CFE9">
    <w:name w:val="1A140734338F45D39C47D1C1D2D9CFE9"/>
  </w:style>
  <w:style w:type="paragraph" w:customStyle="1" w:styleId="CD48ACDA160D48A291CB1C4E5431B8F5">
    <w:name w:val="CD48ACDA160D48A291CB1C4E5431B8F5"/>
  </w:style>
  <w:style w:type="paragraph" w:customStyle="1" w:styleId="2DC8D801EB624EBAA839194151078E4F">
    <w:name w:val="2DC8D801EB624EBAA839194151078E4F"/>
  </w:style>
  <w:style w:type="paragraph" w:customStyle="1" w:styleId="E9CF3199A5E6407C8C2F2B8B748985C4">
    <w:name w:val="E9CF3199A5E6407C8C2F2B8B748985C4"/>
  </w:style>
  <w:style w:type="paragraph" w:customStyle="1" w:styleId="37E481EC31AC4978A0B5EFED06AAA3C5">
    <w:name w:val="37E481EC31AC4978A0B5EFED06AAA3C5"/>
  </w:style>
  <w:style w:type="paragraph" w:customStyle="1" w:styleId="00CBA30B1AE1494FB1E4FDB998BC4F8C">
    <w:name w:val="00CBA30B1AE1494FB1E4FDB998BC4F8C"/>
  </w:style>
  <w:style w:type="paragraph" w:customStyle="1" w:styleId="84B96C57E5454645B9A2E08E3EE7C764">
    <w:name w:val="84B96C57E5454645B9A2E08E3EE7C764"/>
  </w:style>
  <w:style w:type="paragraph" w:customStyle="1" w:styleId="876AFCD42D534F72ABA2F7871D517588">
    <w:name w:val="876AFCD42D534F72ABA2F7871D517588"/>
  </w:style>
  <w:style w:type="paragraph" w:customStyle="1" w:styleId="F99B8C7AAA3D45B391E8468F1CEE05F8">
    <w:name w:val="F99B8C7AAA3D45B391E8468F1CEE05F8"/>
  </w:style>
  <w:style w:type="paragraph" w:customStyle="1" w:styleId="816540AD9EC44DA6B6EB781F52600419">
    <w:name w:val="816540AD9EC44DA6B6EB781F52600419"/>
  </w:style>
  <w:style w:type="paragraph" w:customStyle="1" w:styleId="36543A45C9834F609F97645FB6A455AB">
    <w:name w:val="36543A45C9834F609F97645FB6A455AB"/>
  </w:style>
  <w:style w:type="character" w:customStyle="1" w:styleId="10">
    <w:name w:val="Заголовок 1 Знак"/>
    <w:basedOn w:val="a1"/>
    <w:link w:val="1"/>
    <w:rPr>
      <w:rFonts w:ascii="Calibri" w:eastAsia="Times New Roman" w:hAnsi="Calibri" w:cs="Courier"/>
      <w:b/>
      <w:bCs/>
      <w:color w:val="3465A4"/>
      <w:sz w:val="24"/>
      <w:szCs w:val="24"/>
      <w:lang w:eastAsia="en-US"/>
    </w:rPr>
  </w:style>
  <w:style w:type="paragraph" w:customStyle="1" w:styleId="1C5E5153E47146AA8828AC55A978DF04">
    <w:name w:val="1C5E5153E47146AA8828AC55A978DF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creenplay">
      <a:majorFont>
        <a:latin typeface="Courier New"/>
        <a:ea typeface=""/>
        <a:cs typeface=""/>
      </a:majorFont>
      <a:minorFont>
        <a:latin typeface="Courier N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0764C-D8A9-4445-81EB-F12FF183070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0B909D-9885-4455-A12D-2E100423F8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0AF3B4-4A29-4671-A3FB-D7C7F859B6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453356-A80C-49DB-9687-A37872A18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Сценарий</Template>
  <TotalTime>0</TotalTime>
  <Pages>6</Pages>
  <Words>1192</Words>
  <Characters>6797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2020-12-27T09:19:00Z</dcterms:created>
  <dcterms:modified xsi:type="dcterms:W3CDTF">2020-12-27T09:22:00Z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